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F1" w:rsidRDefault="001F3837">
      <w:pPr>
        <w:pStyle w:val="Title"/>
      </w:pPr>
      <w:sdt>
        <w:sdtPr>
          <w:tag w:val=""/>
          <w:id w:val="-1810162629"/>
          <w:placeholder>
            <w:docPart w:val="839BF266066B495C83903D6AF95DB5B7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/>
        </w:sdtPr>
        <w:sdtEndPr/>
        <w:sdtContent>
          <w:r w:rsidR="007F5A00">
            <w:rPr>
              <w:rStyle w:val="PlaceholderText"/>
            </w:rPr>
            <w:t xml:space="preserve"> </w:t>
          </w:r>
        </w:sdtContent>
      </w:sdt>
    </w:p>
    <w:tbl>
      <w:tblPr>
        <w:tblStyle w:val="GridTable1Light-Accent1"/>
        <w:tblW w:w="5000" w:type="pct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Description w:val="Course evaluation form"/>
      </w:tblPr>
      <w:tblGrid>
        <w:gridCol w:w="2185"/>
        <w:gridCol w:w="7175"/>
      </w:tblGrid>
      <w:tr w:rsidR="00A513F1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:rsidR="00A513F1" w:rsidRDefault="006A458B">
            <w:pPr>
              <w:pStyle w:val="Heading2"/>
              <w:outlineLvl w:val="1"/>
            </w:pPr>
            <w:r>
              <w:t>ITD210</w:t>
            </w:r>
          </w:p>
        </w:tc>
        <w:tc>
          <w:tcPr>
            <w:tcW w:w="7175" w:type="dxa"/>
          </w:tcPr>
          <w:p w:rsidR="00A513F1" w:rsidRDefault="001F3837" w:rsidP="006A4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Course Title"/>
                <w:tag w:val=""/>
                <w:id w:val="1377586475"/>
                <w:placeholder>
                  <w:docPart w:val="C14FDC56FB4F4AAAA90E9299A9CE0766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/>
              </w:sdtPr>
              <w:sdtEndPr/>
              <w:sdtContent>
                <w:r w:rsidR="006A458B">
                  <w:t>BP Project</w:t>
                </w:r>
              </w:sdtContent>
            </w:sdt>
          </w:p>
        </w:tc>
      </w:tr>
      <w:tr w:rsidR="00A513F1" w:rsidTr="00A51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:rsidR="00A513F1" w:rsidRDefault="001F3837">
            <w:pPr>
              <w:pStyle w:val="Heading2"/>
              <w:outlineLvl w:val="1"/>
            </w:pPr>
            <w:r>
              <w:t>Participant Name</w:t>
            </w:r>
          </w:p>
        </w:tc>
        <w:tc>
          <w:tcPr>
            <w:tcW w:w="7175" w:type="dxa"/>
          </w:tcPr>
          <w:p w:rsidR="00A513F1" w:rsidRDefault="006A458B" w:rsidP="006A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Renard</w:t>
            </w:r>
            <w:proofErr w:type="spellEnd"/>
            <w:r>
              <w:t xml:space="preserve"> Heath, </w:t>
            </w:r>
            <w:proofErr w:type="spellStart"/>
            <w:r>
              <w:t>Adriaan</w:t>
            </w:r>
            <w:proofErr w:type="spellEnd"/>
            <w:r>
              <w:t xml:space="preserve"> </w:t>
            </w:r>
            <w:proofErr w:type="spellStart"/>
            <w:r>
              <w:t>Veney</w:t>
            </w:r>
            <w:proofErr w:type="spellEnd"/>
            <w:r>
              <w:t>, Grace</w:t>
            </w:r>
          </w:p>
        </w:tc>
      </w:tr>
      <w:tr w:rsidR="00A513F1" w:rsidTr="00A51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:rsidR="00A513F1" w:rsidRDefault="001F3837">
            <w:pPr>
              <w:pStyle w:val="Heading2"/>
              <w:outlineLvl w:val="1"/>
            </w:pPr>
            <w:r>
              <w:t>Date</w:t>
            </w:r>
          </w:p>
        </w:tc>
        <w:tc>
          <w:tcPr>
            <w:tcW w:w="7175" w:type="dxa"/>
          </w:tcPr>
          <w:p w:rsidR="00A513F1" w:rsidRDefault="001F3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id w:val="1652552482"/>
                <w:placeholder>
                  <w:docPart w:val="D194D7CEF6A94903918BA3EE6CBF20F1"/>
                </w:placeholder>
                <w:date w:fullDate="2018-03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6A458B">
                  <w:t>3/26/2018</w:t>
                </w:r>
              </w:sdtContent>
            </w:sdt>
          </w:p>
        </w:tc>
      </w:tr>
      <w:tr w:rsidR="00A513F1" w:rsidTr="00A51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:rsidR="00A513F1" w:rsidRDefault="001F3837">
            <w:pPr>
              <w:pStyle w:val="Heading2"/>
              <w:outlineLvl w:val="1"/>
            </w:pPr>
            <w:r>
              <w:t>Location</w:t>
            </w:r>
          </w:p>
        </w:tc>
        <w:tc>
          <w:tcPr>
            <w:tcW w:w="7175" w:type="dxa"/>
          </w:tcPr>
          <w:p w:rsidR="00A513F1" w:rsidRDefault="006A458B" w:rsidP="006A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TCC VA Beach Room 224</w:t>
            </w:r>
          </w:p>
        </w:tc>
      </w:tr>
      <w:tr w:rsidR="00A513F1" w:rsidTr="00A51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:rsidR="00A513F1" w:rsidRDefault="001F3837">
            <w:pPr>
              <w:pStyle w:val="Heading2"/>
              <w:outlineLvl w:val="1"/>
            </w:pPr>
            <w:r>
              <w:t>Instructor Name</w:t>
            </w:r>
          </w:p>
        </w:tc>
        <w:tc>
          <w:tcPr>
            <w:tcW w:w="7175" w:type="dxa"/>
          </w:tcPr>
          <w:p w:rsidR="00A513F1" w:rsidRDefault="006A458B" w:rsidP="006A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458B">
              <w:t xml:space="preserve">Jared </w:t>
            </w:r>
            <w:proofErr w:type="spellStart"/>
            <w:r w:rsidRPr="006A458B">
              <w:t>Oliverio</w:t>
            </w:r>
            <w:proofErr w:type="spellEnd"/>
            <w:r>
              <w:t xml:space="preserve"> </w:t>
            </w:r>
          </w:p>
        </w:tc>
      </w:tr>
      <w:tr w:rsidR="00A513F1" w:rsidTr="00A513F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tcBorders>
              <w:bottom w:val="single" w:sz="18" w:space="0" w:color="549E39" w:themeColor="accent1"/>
            </w:tcBorders>
          </w:tcPr>
          <w:p w:rsidR="00A513F1" w:rsidRDefault="001F3837">
            <w:pPr>
              <w:pStyle w:val="Heading2"/>
              <w:outlineLvl w:val="1"/>
            </w:pPr>
            <w:r>
              <w:t>Instructor Email</w:t>
            </w:r>
          </w:p>
        </w:tc>
        <w:tc>
          <w:tcPr>
            <w:tcW w:w="7175" w:type="dxa"/>
            <w:tcBorders>
              <w:bottom w:val="single" w:sz="18" w:space="0" w:color="549E39" w:themeColor="accent1"/>
            </w:tcBorders>
          </w:tcPr>
          <w:p w:rsidR="00A513F1" w:rsidRDefault="006A4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</w:rPr>
              <w:t>joliverio@tcc.edu</w:t>
            </w:r>
          </w:p>
        </w:tc>
      </w:tr>
    </w:tbl>
    <w:p w:rsidR="00A513F1" w:rsidRDefault="001F3837">
      <w:r>
        <w:t>Your feedback is important in helping us to increa</w:t>
      </w:r>
      <w:r w:rsidR="006A458B">
        <w:t xml:space="preserve">se the quality of our Web Site. </w:t>
      </w:r>
      <w:r>
        <w:t xml:space="preserve"> Please </w:t>
      </w:r>
      <w:r>
        <w:t>Thank you!</w:t>
      </w:r>
    </w:p>
    <w:p w:rsidR="006A458B" w:rsidRDefault="006A458B">
      <w:pPr>
        <w:pStyle w:val="Closing"/>
      </w:pPr>
      <w:r>
        <w:t>Prototype Questions;</w:t>
      </w:r>
    </w:p>
    <w:p w:rsidR="006A458B" w:rsidRDefault="006A458B" w:rsidP="006A458B">
      <w:pPr>
        <w:pStyle w:val="Closing"/>
        <w:numPr>
          <w:ilvl w:val="0"/>
          <w:numId w:val="1"/>
        </w:numPr>
      </w:pPr>
      <w:r>
        <w:t xml:space="preserve">Home Page – Are there existing pictures that you like to see published on the front page or any addition information </w:t>
      </w:r>
    </w:p>
    <w:p w:rsidR="006A458B" w:rsidRDefault="006A458B" w:rsidP="006A458B">
      <w:pPr>
        <w:pStyle w:val="Closing"/>
        <w:numPr>
          <w:ilvl w:val="0"/>
          <w:numId w:val="1"/>
        </w:numPr>
      </w:pPr>
      <w:r>
        <w:t>Appointments Page – How would you shop like to handle customer appointments?</w:t>
      </w:r>
    </w:p>
    <w:p w:rsidR="006A458B" w:rsidRDefault="006A458B" w:rsidP="006A458B">
      <w:pPr>
        <w:pStyle w:val="Closing"/>
        <w:numPr>
          <w:ilvl w:val="0"/>
          <w:numId w:val="1"/>
        </w:numPr>
      </w:pPr>
      <w:r>
        <w:t xml:space="preserve">Links Page – Are there any additional information customer should have access to (i.e. other websites). </w:t>
      </w:r>
    </w:p>
    <w:p w:rsidR="006A458B" w:rsidRDefault="006A458B" w:rsidP="006A458B">
      <w:pPr>
        <w:pStyle w:val="Closing"/>
        <w:numPr>
          <w:ilvl w:val="0"/>
          <w:numId w:val="1"/>
        </w:numPr>
      </w:pPr>
      <w:r>
        <w:t>About Page – What historical information would you like to add about the store/</w:t>
      </w:r>
      <w:proofErr w:type="gramStart"/>
      <w:r>
        <w:t>shop.</w:t>
      </w:r>
      <w:proofErr w:type="gramEnd"/>
      <w:r>
        <w:t xml:space="preserve"> </w:t>
      </w:r>
    </w:p>
    <w:p w:rsidR="006A458B" w:rsidRDefault="006A458B" w:rsidP="006A458B">
      <w:pPr>
        <w:pStyle w:val="Closing"/>
        <w:numPr>
          <w:ilvl w:val="0"/>
          <w:numId w:val="1"/>
        </w:numPr>
      </w:pPr>
      <w:r>
        <w:lastRenderedPageBreak/>
        <w:t>What do you think of the structure of the site and what would like to see changed?</w:t>
      </w:r>
    </w:p>
    <w:p w:rsidR="006A458B" w:rsidRDefault="006A458B">
      <w:pPr>
        <w:pStyle w:val="Closing"/>
      </w:pPr>
    </w:p>
    <w:p w:rsidR="00A513F1" w:rsidRDefault="006A458B">
      <w:r>
        <w:t>The ITD210 Team Notes</w:t>
      </w:r>
    </w:p>
    <w:tbl>
      <w:tblPr>
        <w:tblStyle w:val="GridTable1Light-Accent1"/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urse evaluation questions"/>
      </w:tblPr>
      <w:tblGrid>
        <w:gridCol w:w="7020"/>
        <w:gridCol w:w="38"/>
        <w:gridCol w:w="2302"/>
      </w:tblGrid>
      <w:tr w:rsidR="00A513F1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20" w:type="dxa"/>
          </w:tcPr>
          <w:p w:rsidR="00A513F1" w:rsidRDefault="00A513F1">
            <w:pPr>
              <w:pStyle w:val="Heading1"/>
              <w:outlineLvl w:val="0"/>
            </w:pPr>
          </w:p>
        </w:tc>
        <w:tc>
          <w:tcPr>
            <w:tcW w:w="2340" w:type="dxa"/>
            <w:gridSpan w:val="2"/>
          </w:tcPr>
          <w:p w:rsidR="00A513F1" w:rsidRDefault="00A513F1">
            <w:pPr>
              <w:pStyle w:val="Heading1"/>
              <w:outlineLvl w:val="0"/>
            </w:pPr>
          </w:p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>
            <w:pPr>
              <w:pStyle w:val="Heading1"/>
              <w:outlineLvl w:val="0"/>
            </w:pPr>
          </w:p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>
            <w:pPr>
              <w:pStyle w:val="Heading1"/>
              <w:outlineLvl w:val="0"/>
            </w:pPr>
          </w:p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>
            <w:pPr>
              <w:pStyle w:val="Heading1"/>
              <w:outlineLvl w:val="0"/>
            </w:pPr>
          </w:p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>
            <w:pPr>
              <w:pStyle w:val="Heading1"/>
              <w:outlineLvl w:val="0"/>
            </w:pPr>
          </w:p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left w:val="single" w:sz="48" w:space="0" w:color="FFFFFF" w:themeColor="background1"/>
            </w:tcBorders>
          </w:tcPr>
          <w:p w:rsidR="00A513F1" w:rsidRDefault="00A513F1"/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4" w:space="0" w:color="549E39" w:themeColor="accent1"/>
              <w:right w:val="single" w:sz="48" w:space="0" w:color="FFFFFF" w:themeColor="background1"/>
            </w:tcBorders>
          </w:tcPr>
          <w:p w:rsidR="00A513F1" w:rsidRDefault="00A513F1">
            <w:pPr>
              <w:pStyle w:val="Heading1"/>
              <w:outlineLvl w:val="0"/>
            </w:pPr>
          </w:p>
        </w:tc>
        <w:tc>
          <w:tcPr>
            <w:tcW w:w="2302" w:type="dxa"/>
            <w:tcBorders>
              <w:left w:val="single" w:sz="48" w:space="0" w:color="FFFFFF" w:themeColor="background1"/>
              <w:bottom w:val="single" w:sz="4" w:space="0" w:color="549E39" w:themeColor="accent1"/>
            </w:tcBorders>
          </w:tcPr>
          <w:p w:rsidR="00A513F1" w:rsidRDefault="00A513F1">
            <w:pPr>
              <w:pStyle w:val="Heading1"/>
              <w:outlineLvl w:val="0"/>
            </w:pPr>
          </w:p>
        </w:tc>
      </w:tr>
      <w:tr w:rsidR="00A513F1" w:rsidTr="00A513F1">
        <w:tc>
          <w:tcPr>
            <w:tcW w:w="7058" w:type="dxa"/>
            <w:gridSpan w:val="2"/>
            <w:tcBorders>
              <w:top w:val="single" w:sz="4" w:space="0" w:color="549E39" w:themeColor="accent1"/>
              <w:bottom w:val="single" w:sz="12" w:space="0" w:color="549E39" w:themeColor="accent1"/>
              <w:right w:val="single" w:sz="48" w:space="0" w:color="FFFFFF" w:themeColor="background1"/>
            </w:tcBorders>
          </w:tcPr>
          <w:p w:rsidR="00A513F1" w:rsidRDefault="00A513F1"/>
        </w:tc>
        <w:tc>
          <w:tcPr>
            <w:tcW w:w="2302" w:type="dxa"/>
            <w:tcBorders>
              <w:top w:val="single" w:sz="4" w:space="0" w:color="549E39" w:themeColor="accent1"/>
              <w:left w:val="single" w:sz="48" w:space="0" w:color="FFFFFF" w:themeColor="background1"/>
              <w:bottom w:val="single" w:sz="12" w:space="0" w:color="549E39" w:themeColor="accent1"/>
            </w:tcBorders>
          </w:tcPr>
          <w:p w:rsidR="00A513F1" w:rsidRDefault="00A513F1"/>
        </w:tc>
      </w:tr>
    </w:tbl>
    <w:p w:rsidR="00A513F1" w:rsidRDefault="001F3837">
      <w:pPr>
        <w:pStyle w:val="Heading1"/>
      </w:pPr>
      <w:r>
        <w:t>Additional questions</w:t>
      </w:r>
      <w:r w:rsidR="006A458B">
        <w:t>/comments</w:t>
      </w:r>
      <w:bookmarkStart w:id="0" w:name="_GoBack"/>
      <w:bookmarkEnd w:id="0"/>
    </w:p>
    <w:p w:rsidR="00A513F1" w:rsidRDefault="001F3837">
      <w:pPr>
        <w:pStyle w:val="Heading2"/>
      </w:pPr>
      <w:r>
        <w:t xml:space="preserve">The greatest strengths of the course are </w:t>
      </w:r>
    </w:p>
    <w:sdt>
      <w:sdtPr>
        <w:id w:val="-1591920992"/>
        <w:placeholder>
          <w:docPart w:val="D54C8C4AE97146F3B2C4E374296C0BE0"/>
        </w:placeholder>
        <w:temporary/>
        <w:showingPlcHdr/>
        <w15:appearance w15:val="hidden"/>
      </w:sdtPr>
      <w:sdtEndPr/>
      <w:sdtContent>
        <w:p w:rsidR="00A513F1" w:rsidRDefault="001F3837">
          <w:r>
            <w:t>[Response]</w:t>
          </w:r>
        </w:p>
      </w:sdtContent>
    </w:sdt>
    <w:p w:rsidR="00A513F1" w:rsidRDefault="001F3837">
      <w:pPr>
        <w:pStyle w:val="Heading2"/>
      </w:pPr>
      <w:r>
        <w:t xml:space="preserve">The course could be improved by </w:t>
      </w:r>
    </w:p>
    <w:sdt>
      <w:sdtPr>
        <w:id w:val="1681314821"/>
        <w:placeholder>
          <w:docPart w:val="D54C8C4AE97146F3B2C4E374296C0BE0"/>
        </w:placeholder>
        <w:temporary/>
        <w:showingPlcHdr/>
        <w15:appearance w15:val="hidden"/>
      </w:sdtPr>
      <w:sdtEndPr/>
      <w:sdtContent>
        <w:p w:rsidR="00A513F1" w:rsidRDefault="001F3837">
          <w:r>
            <w:t>[Response]</w:t>
          </w:r>
        </w:p>
      </w:sdtContent>
    </w:sdt>
    <w:p w:rsidR="00A513F1" w:rsidRDefault="001F3837">
      <w:pPr>
        <w:pStyle w:val="Heading2"/>
      </w:pPr>
      <w:r>
        <w:lastRenderedPageBreak/>
        <w:t xml:space="preserve">Comments </w:t>
      </w:r>
    </w:p>
    <w:sdt>
      <w:sdtPr>
        <w:id w:val="-922261974"/>
        <w:placeholder>
          <w:docPart w:val="D54C8C4AE97146F3B2C4E374296C0BE0"/>
        </w:placeholder>
        <w:temporary/>
        <w:showingPlcHdr/>
        <w15:appearance w15:val="hidden"/>
      </w:sdtPr>
      <w:sdtEndPr/>
      <w:sdtContent>
        <w:p w:rsidR="00A513F1" w:rsidRDefault="001F3837">
          <w:r>
            <w:t>[Response]</w:t>
          </w:r>
        </w:p>
      </w:sdtContent>
    </w:sdt>
    <w:sectPr w:rsidR="00A513F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837" w:rsidRDefault="001F3837">
      <w:r>
        <w:separator/>
      </w:r>
    </w:p>
  </w:endnote>
  <w:endnote w:type="continuationSeparator" w:id="0">
    <w:p w:rsidR="001F3837" w:rsidRDefault="001F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shd w:val="clear" w:color="auto" w:fill="549E39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  <w:tblDescription w:val="Course name and page number"/>
    </w:tblPr>
    <w:tblGrid>
      <w:gridCol w:w="8639"/>
      <w:gridCol w:w="721"/>
    </w:tblGrid>
    <w:tr w:rsidR="00A513F1">
      <w:tc>
        <w:tcPr>
          <w:tcW w:w="4615" w:type="pct"/>
          <w:shd w:val="clear" w:color="auto" w:fill="549E39" w:themeFill="accent1"/>
          <w:vAlign w:val="center"/>
        </w:tcPr>
        <w:p w:rsidR="00A513F1" w:rsidRDefault="001F3837">
          <w:pPr>
            <w:pStyle w:val="Footer"/>
          </w:pPr>
          <w:sdt>
            <w:sdtPr>
              <w:alias w:val="Course Title"/>
              <w:tag w:val=""/>
              <w:id w:val="-114913715"/>
              <w:placeholder>
                <w:docPart w:val="D54C8C4AE97146F3B2C4E374296C0BE0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EndPr/>
            <w:sdtContent>
              <w:r w:rsidR="006A458B">
                <w:t>BP Project</w:t>
              </w:r>
            </w:sdtContent>
          </w:sdt>
        </w:p>
      </w:tc>
      <w:tc>
        <w:tcPr>
          <w:tcW w:w="385" w:type="pct"/>
          <w:shd w:val="clear" w:color="auto" w:fill="549E39" w:themeFill="accent1"/>
          <w:vAlign w:val="center"/>
        </w:tcPr>
        <w:p w:rsidR="00A513F1" w:rsidRDefault="001F383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A458B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A513F1" w:rsidRDefault="00A513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837" w:rsidRDefault="001F3837">
      <w:r>
        <w:separator/>
      </w:r>
    </w:p>
  </w:footnote>
  <w:footnote w:type="continuationSeparator" w:id="0">
    <w:p w:rsidR="001F3837" w:rsidRDefault="001F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1767"/>
    <w:multiLevelType w:val="hybridMultilevel"/>
    <w:tmpl w:val="FCF263C6"/>
    <w:lvl w:ilvl="0" w:tplc="6062EC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6D"/>
    <w:rsid w:val="001F3837"/>
    <w:rsid w:val="006A458B"/>
    <w:rsid w:val="007F5A00"/>
    <w:rsid w:val="009D236D"/>
    <w:rsid w:val="00A5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2C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40" w:lineRule="auto"/>
      <w:ind w:left="72"/>
    </w:pPr>
    <w:rPr>
      <w:kern w:val="22"/>
      <w:sz w:val="21"/>
      <w:szCs w:val="21"/>
      <w14:ligatures w14:val="standard"/>
    </w:rPr>
  </w:style>
  <w:style w:type="paragraph" w:styleId="Heading1">
    <w:name w:val="heading 1"/>
    <w:basedOn w:val="Normal"/>
    <w:next w:val="Normal"/>
    <w:qFormat/>
    <w:pPr>
      <w:spacing w:before="400" w:after="40"/>
      <w:ind w:left="0"/>
      <w:outlineLvl w:val="0"/>
    </w:pPr>
    <w:rPr>
      <w:rFonts w:asciiTheme="majorHAnsi" w:eastAsiaTheme="majorEastAsia" w:hAnsiTheme="majorHAnsi" w:cstheme="majorBidi"/>
      <w:b/>
      <w:bCs/>
      <w:caps/>
      <w:color w:val="C0CF3A" w:themeColor="accent3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029676" w:themeColor="accent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before="1000" w:after="1000" w:line="216" w:lineRule="auto"/>
      <w:contextualSpacing/>
      <w:jc w:val="center"/>
    </w:pPr>
    <w:rPr>
      <w:rFonts w:asciiTheme="majorHAnsi" w:eastAsiaTheme="majorEastAsia" w:hAnsiTheme="majorHAnsi" w:cstheme="majorBidi"/>
      <w:b/>
      <w:bCs/>
      <w:caps/>
      <w:color w:val="455F51" w:themeColor="text2"/>
      <w:spacing w:val="-1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Borders>
        <w:insideH w:val="single" w:sz="4" w:space="0" w:color="549E39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549E39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ind w:right="72"/>
    </w:pPr>
    <w:rPr>
      <w:caps/>
      <w:color w:val="FFFFFF" w:themeColor="background1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eastAsiaTheme="minorEastAsia" w:hAnsiTheme="minorHAnsi" w:cstheme="minorBidi"/>
      <w:caps/>
      <w:color w:val="FFFFFF" w:themeColor="background1"/>
      <w:kern w:val="22"/>
      <w:sz w:val="18"/>
      <w:szCs w:val="18"/>
      <w14:ligatures w14:val="standard"/>
    </w:rPr>
  </w:style>
  <w:style w:type="paragraph" w:styleId="Closing">
    <w:name w:val="Closing"/>
    <w:basedOn w:val="Normal"/>
    <w:unhideWhenUsed/>
    <w:qFormat/>
    <w:pPr>
      <w:spacing w:before="240" w:after="1000"/>
      <w:jc w:val="both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eastAsiaTheme="minorEastAsia" w:hAnsiTheme="minorHAnsi" w:cstheme="minorBidi"/>
      <w:kern w:val="22"/>
      <w:sz w:val="21"/>
      <w:szCs w:val="21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Web%20based%20training%20evaluation%20fo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9BF266066B495C83903D6AF95DB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428CD-4352-4635-AA1B-0E3211EE8CA6}"/>
      </w:docPartPr>
      <w:docPartBody>
        <w:p w:rsidR="00000000" w:rsidRDefault="00D01C5D">
          <w:pPr>
            <w:pStyle w:val="839BF266066B495C83903D6AF95DB5B7"/>
          </w:pP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C14FDC56FB4F4AAAA90E9299A9CE0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110A2-3C58-4B62-AFCD-AF1E8B78C905}"/>
      </w:docPartPr>
      <w:docPartBody>
        <w:p w:rsidR="00000000" w:rsidRDefault="00D01C5D">
          <w:pPr>
            <w:pStyle w:val="C14FDC56FB4F4AAAA90E9299A9CE0766"/>
          </w:pPr>
          <w:r>
            <w:t>[Course Title]</w:t>
          </w:r>
        </w:p>
      </w:docPartBody>
    </w:docPart>
    <w:docPart>
      <w:docPartPr>
        <w:name w:val="D194D7CEF6A94903918BA3EE6CBF2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8996E-9632-4543-A9B3-FEFD441AC7E2}"/>
      </w:docPartPr>
      <w:docPartBody>
        <w:p w:rsidR="00000000" w:rsidRDefault="00D01C5D">
          <w:pPr>
            <w:pStyle w:val="D194D7CEF6A94903918BA3EE6CBF20F1"/>
          </w:pPr>
          <w:r>
            <w:t>[Date]</w:t>
          </w:r>
        </w:p>
      </w:docPartBody>
    </w:docPart>
    <w:docPart>
      <w:docPartPr>
        <w:name w:val="D54C8C4AE97146F3B2C4E374296C0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D3BF4-6C27-42DD-A320-F86ED87CD725}"/>
      </w:docPartPr>
      <w:docPartBody>
        <w:p w:rsidR="00000000" w:rsidRDefault="00D01C5D">
          <w:pPr>
            <w:pStyle w:val="D54C8C4AE97146F3B2C4E374296C0BE0"/>
          </w:pPr>
          <w:r>
            <w:t>[Response]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C5D"/>
    <w:rsid w:val="00D0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39BF266066B495C83903D6AF95DB5B7">
    <w:name w:val="839BF266066B495C83903D6AF95DB5B7"/>
  </w:style>
  <w:style w:type="paragraph" w:customStyle="1" w:styleId="C14FDC56FB4F4AAAA90E9299A9CE0766">
    <w:name w:val="C14FDC56FB4F4AAAA90E9299A9CE0766"/>
  </w:style>
  <w:style w:type="paragraph" w:customStyle="1" w:styleId="3B22E4FCF3CA4B418827644E9B149347">
    <w:name w:val="3B22E4FCF3CA4B418827644E9B149347"/>
  </w:style>
  <w:style w:type="paragraph" w:customStyle="1" w:styleId="D194D7CEF6A94903918BA3EE6CBF20F1">
    <w:name w:val="D194D7CEF6A94903918BA3EE6CBF20F1"/>
  </w:style>
  <w:style w:type="paragraph" w:customStyle="1" w:styleId="A98D8ABE4D5140FA937DA315EB5CB182">
    <w:name w:val="A98D8ABE4D5140FA937DA315EB5CB182"/>
  </w:style>
  <w:style w:type="paragraph" w:customStyle="1" w:styleId="CB1BDCCB531748E09DAECC501F7497CB">
    <w:name w:val="CB1BDCCB531748E09DAECC501F7497CB"/>
  </w:style>
  <w:style w:type="paragraph" w:customStyle="1" w:styleId="A58B59EF8CBF408B89230E940AB8A53D">
    <w:name w:val="A58B59EF8CBF408B89230E940AB8A53D"/>
  </w:style>
  <w:style w:type="paragraph" w:customStyle="1" w:styleId="ACD859B22E3B434BB4A61DB9E66F2359">
    <w:name w:val="ACD859B22E3B434BB4A61DB9E66F2359"/>
  </w:style>
  <w:style w:type="paragraph" w:customStyle="1" w:styleId="371ACF1499844E6F9EE3772AB362BB33">
    <w:name w:val="371ACF1499844E6F9EE3772AB362BB33"/>
  </w:style>
  <w:style w:type="paragraph" w:customStyle="1" w:styleId="0FA736F16A1D4A23A903FA5174B75B59">
    <w:name w:val="0FA736F16A1D4A23A903FA5174B75B59"/>
  </w:style>
  <w:style w:type="paragraph" w:customStyle="1" w:styleId="0FCC8D598E55475B8904BAF96F5DE7B0">
    <w:name w:val="0FCC8D598E55475B8904BAF96F5DE7B0"/>
  </w:style>
  <w:style w:type="paragraph" w:customStyle="1" w:styleId="BDF5CFC7D10441BB892CA55E09B561AD">
    <w:name w:val="BDF5CFC7D10441BB892CA55E09B561AD"/>
  </w:style>
  <w:style w:type="paragraph" w:customStyle="1" w:styleId="7933DAE64CD54C7985AB988149B7D921">
    <w:name w:val="7933DAE64CD54C7985AB988149B7D921"/>
  </w:style>
  <w:style w:type="paragraph" w:customStyle="1" w:styleId="42E24C78B5924FCBA0ACFB15E6FAAEA6">
    <w:name w:val="42E24C78B5924FCBA0ACFB15E6FAAEA6"/>
  </w:style>
  <w:style w:type="paragraph" w:customStyle="1" w:styleId="098D5A186EA349CFAC590B276A0B2D85">
    <w:name w:val="098D5A186EA349CFAC590B276A0B2D85"/>
  </w:style>
  <w:style w:type="paragraph" w:customStyle="1" w:styleId="C1870BFE7C7C4FF695B24976FBD8BF0E">
    <w:name w:val="C1870BFE7C7C4FF695B24976FBD8BF0E"/>
  </w:style>
  <w:style w:type="paragraph" w:customStyle="1" w:styleId="0BC35DDC64E84A07A169E3F349A3045E">
    <w:name w:val="0BC35DDC64E84A07A169E3F349A3045E"/>
  </w:style>
  <w:style w:type="paragraph" w:customStyle="1" w:styleId="D964378C22EF4F0A9DCDA219AE390D55">
    <w:name w:val="D964378C22EF4F0A9DCDA219AE390D55"/>
  </w:style>
  <w:style w:type="paragraph" w:customStyle="1" w:styleId="7E7087ECAF784546860E359C1222617B">
    <w:name w:val="7E7087ECAF784546860E359C1222617B"/>
  </w:style>
  <w:style w:type="paragraph" w:customStyle="1" w:styleId="D3C254BE04DC4FD8A850CBCAE84CABFF">
    <w:name w:val="D3C254BE04DC4FD8A850CBCAE84CABFF"/>
  </w:style>
  <w:style w:type="paragraph" w:customStyle="1" w:styleId="D54C8C4AE97146F3B2C4E374296C0BE0">
    <w:name w:val="D54C8C4AE97146F3B2C4E374296C0B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Web based training evaluation form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BP Project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81059-E367-48BB-92DD-047F6E63A6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Web based training evaluation form</Template>
  <TotalTime>0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2018-03-27T00:14:00Z</dcterms:created>
  <dcterms:modified xsi:type="dcterms:W3CDTF">2018-03-27T00:30:00Z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TC034630949991</vt:lpwstr>
  </property>
</Properties>
</file>